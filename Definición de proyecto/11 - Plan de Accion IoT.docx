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0AEA8781" w:rsidR="00B73596" w:rsidRPr="00B73596" w:rsidRDefault="008F217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Carlos Isidro Piña Gress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6127AF82" w:rsidR="00B73596" w:rsidRPr="00B73596" w:rsidRDefault="008F217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Luis Angel Marcial Juárez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611A5706" w:rsidR="00B73596" w:rsidRPr="00B73596" w:rsidRDefault="008F217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Axel Steven Paz Bonilla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0E5D582F" w:rsidR="00B73596" w:rsidRPr="00B73596" w:rsidRDefault="008F217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arlos Isidro Piña Gress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&lt;El título debe ser breve y describir de las acciones y aplicaciones del proyecto&gt;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4E0DF1C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479E" w14:textId="77777777" w:rsidR="00B52532" w:rsidRDefault="00B52532">
      <w:r>
        <w:separator/>
      </w:r>
    </w:p>
  </w:endnote>
  <w:endnote w:type="continuationSeparator" w:id="0">
    <w:p w14:paraId="37DA13F0" w14:textId="77777777" w:rsidR="00B52532" w:rsidRDefault="00B5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8F217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8F217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5946" w14:textId="77777777" w:rsidR="00B52532" w:rsidRDefault="00B52532">
      <w:r>
        <w:rPr>
          <w:color w:val="000000"/>
        </w:rPr>
        <w:separator/>
      </w:r>
    </w:p>
  </w:footnote>
  <w:footnote w:type="continuationSeparator" w:id="0">
    <w:p w14:paraId="14CDF36E" w14:textId="77777777" w:rsidR="00B52532" w:rsidRDefault="00B52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8F217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8F2170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4</TotalTime>
  <Pages>3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Luis Angel Marcial Juárez</cp:lastModifiedBy>
  <cp:revision>2</cp:revision>
  <dcterms:created xsi:type="dcterms:W3CDTF">2021-10-30T00:07:00Z</dcterms:created>
  <dcterms:modified xsi:type="dcterms:W3CDTF">2021-10-30T00:07:00Z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